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5435C5" w:rsidP="005435C5">
            <w:pPr>
              <w:pStyle w:val="MinutesandAgendaTitles"/>
            </w:pPr>
            <w:r>
              <w:t>SDA Technologies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536AB9781718470DBD64CFDF6921B4B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2-15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5435C5">
                <w:pPr>
                  <w:pStyle w:val="BodyCopy"/>
                </w:pPr>
                <w:r>
                  <w:t>2.15.2013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435C5" w:rsidP="005435C5">
            <w:pPr>
              <w:pStyle w:val="BodyCopy"/>
            </w:pPr>
            <w:r>
              <w:rPr>
                <w:spacing w:val="0"/>
              </w:rPr>
              <w:t>2:00 PM-4:00 P.M.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435C5" w:rsidP="005435C5">
            <w:pPr>
              <w:pStyle w:val="BodyCopy"/>
            </w:pPr>
            <w:r>
              <w:rPr>
                <w:spacing w:val="0"/>
              </w:rPr>
              <w:t>CCSB Starbucks Lobby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Discussion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Facilitator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 xml:space="preserve">Arturo </w:t>
            </w:r>
            <w:proofErr w:type="spellStart"/>
            <w:r>
              <w:t>Delagado</w:t>
            </w:r>
            <w:proofErr w:type="spellEnd"/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Juan Rodriguez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Joseph Aguirre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 xml:space="preserve">Arturo </w:t>
            </w:r>
            <w:proofErr w:type="spellStart"/>
            <w:r>
              <w:t>Delagado</w:t>
            </w:r>
            <w:proofErr w:type="spellEnd"/>
            <w:r>
              <w:t xml:space="preserve">, Juan Rodriguez, Joseph Aguirre, Jesus </w:t>
            </w:r>
            <w:proofErr w:type="spellStart"/>
            <w:r>
              <w:t>Tabares</w:t>
            </w:r>
            <w:proofErr w:type="spellEnd"/>
            <w:r>
              <w:t>, Andre De La Cruz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5435C5" w:rsidP="005435C5">
            <w:pPr>
              <w:pStyle w:val="MinutesandAgendaTitles"/>
            </w:pPr>
            <w:r>
              <w:t>Interview Questions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435C5" w:rsidP="005435C5">
            <w:pPr>
              <w:pStyle w:val="BodyCopy"/>
            </w:pPr>
            <w:r>
              <w:t>30 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435C5" w:rsidP="005435C5">
            <w:pPr>
              <w:pStyle w:val="BodyCopy"/>
            </w:pPr>
            <w:r>
              <w:t>All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 xml:space="preserve">Poor grade due to questions being unsuitable </w:t>
            </w:r>
            <w:r>
              <w:t>for this</w:t>
            </w:r>
            <w:r>
              <w:t xml:space="preserve"> period of development, too many question on</w:t>
            </w:r>
            <w:r>
              <w:t xml:space="preserve"> interface rather than system.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Removed many questions and redo the document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 xml:space="preserve">Need to come up with 5 questions each. 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All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2/17/2013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Need to check each other’s questions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All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2/17/2013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C75E30" w:rsidP="005435C5">
            <w:pPr>
              <w:pStyle w:val="MinutesandAgendaTitles"/>
            </w:pPr>
            <w:sdt>
              <w:sdtPr>
                <w:id w:val="1136367043"/>
                <w:placeholder>
                  <w:docPart w:val="883ECCB054814E008EE3C1943E100D39"/>
                </w:placeholder>
              </w:sdtPr>
              <w:sdtEndPr/>
              <w:sdtContent>
                <w:r w:rsidR="005435C5">
                  <w:t>Interview Report on Dr. Pennington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435C5" w:rsidP="005435C5">
            <w:pPr>
              <w:pStyle w:val="BodyCopy"/>
            </w:pPr>
            <w:r>
              <w:t>30 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5435C5" w:rsidP="005435C5">
            <w:pPr>
              <w:pStyle w:val="BodyCopy"/>
            </w:pPr>
            <w:r>
              <w:t>All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 xml:space="preserve">Look over </w:t>
            </w:r>
            <w:r w:rsidR="00BF381A">
              <w:t xml:space="preserve">interview </w:t>
            </w:r>
            <w:r>
              <w:t>report form.</w:t>
            </w:r>
            <w:r w:rsidR="00BF381A">
              <w:t xml:space="preserve"> </w:t>
            </w:r>
            <w:r>
              <w:t xml:space="preserve"> 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5435C5">
            <w:pPr>
              <w:pStyle w:val="BodyCopy"/>
            </w:pPr>
            <w:r>
              <w:t>Transcribe interview and summarize before filling out form</w:t>
            </w:r>
            <w:r w:rsidR="00BF381A">
              <w:t>. Everybody gets a section to work on.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F381A">
            <w:pPr>
              <w:pStyle w:val="BodyCopy"/>
            </w:pPr>
            <w:r>
              <w:t>Everybody assign a 13 min segment to transcribe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F381A">
            <w:pPr>
              <w:pStyle w:val="BodyCopy"/>
            </w:pPr>
            <w:r>
              <w:t>All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F381A">
            <w:pPr>
              <w:pStyle w:val="BodyCopy"/>
            </w:pPr>
            <w:r>
              <w:t>2/18/2013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83F93">
            <w:pPr>
              <w:pStyle w:val="BodyCopy"/>
            </w:pPr>
            <w:r>
              <w:t xml:space="preserve">E-mail assign 13 min segment to everybody 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83F93">
            <w:pPr>
              <w:pStyle w:val="BodyCopy"/>
            </w:pPr>
            <w:r>
              <w:t>Arturo Delgado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A2285">
            <w:pPr>
              <w:pStyle w:val="BodyCopy"/>
            </w:pPr>
            <w:r>
              <w:t>ASAP</w:t>
            </w:r>
            <w:bookmarkStart w:id="0" w:name="_GoBack"/>
            <w:bookmarkEnd w:id="0"/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C75E30" w:rsidP="00183F93">
            <w:pPr>
              <w:pStyle w:val="MinutesandAgendaTitles"/>
            </w:pPr>
            <w:sdt>
              <w:sdtPr>
                <w:id w:val="1136367033"/>
                <w:placeholder>
                  <w:docPart w:val="1B940FE1CD74406A80B583E512469806"/>
                </w:placeholder>
              </w:sdtPr>
              <w:sdtEndPr/>
              <w:sdtContent>
                <w:r w:rsidR="00183F93">
                  <w:t>Interview Report cont.</w:t>
                </w:r>
              </w:sdtContent>
            </w:sdt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183F93" w:rsidP="00183F93">
            <w:pPr>
              <w:pStyle w:val="BodyCopy"/>
            </w:pPr>
            <w:r>
              <w:t>30 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183F93" w:rsidP="00183F93">
            <w:pPr>
              <w:pStyle w:val="BodyCopy"/>
            </w:pPr>
            <w:r>
              <w:t>All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Default="00B4503C">
            <w:pPr>
              <w:pStyle w:val="BodyCopy"/>
            </w:pPr>
            <w:r>
              <w:t>Deadline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  <w:tr w:rsidR="006E0E70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6E0E70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E30" w:rsidRDefault="00C75E30">
      <w:r>
        <w:separator/>
      </w:r>
    </w:p>
  </w:endnote>
  <w:endnote w:type="continuationSeparator" w:id="0">
    <w:p w:rsidR="00C75E30" w:rsidRDefault="00C7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E30" w:rsidRDefault="00C75E30">
      <w:r>
        <w:separator/>
      </w:r>
    </w:p>
  </w:footnote>
  <w:footnote w:type="continuationSeparator" w:id="0">
    <w:p w:rsidR="00C75E30" w:rsidRDefault="00C75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B4503C">
    <w:pPr>
      <w:pStyle w:val="MeetingMinutesHeading"/>
    </w:pPr>
    <w:proofErr w:type="gramStart"/>
    <w:r>
      <w:t>minutes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A2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51C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D841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DBCC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AF"/>
    <w:rsid w:val="00183F93"/>
    <w:rsid w:val="0018514B"/>
    <w:rsid w:val="001A2285"/>
    <w:rsid w:val="005435C5"/>
    <w:rsid w:val="006E0E70"/>
    <w:rsid w:val="009F6BAF"/>
    <w:rsid w:val="00B4503C"/>
    <w:rsid w:val="00BF381A"/>
    <w:rsid w:val="00C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Template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AB9781718470DBD64CFDF6921B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F321B-DCB9-42BA-8855-7A22EBF58FF6}"/>
      </w:docPartPr>
      <w:docPartBody>
        <w:p w:rsidR="00000000" w:rsidRDefault="00F71AD2">
          <w:pPr>
            <w:pStyle w:val="536AB9781718470DBD64CFDF6921B4BA"/>
          </w:pPr>
          <w:r>
            <w:t>[Pick the date]</w:t>
          </w:r>
        </w:p>
      </w:docPartBody>
    </w:docPart>
    <w:docPart>
      <w:docPartPr>
        <w:name w:val="883ECCB054814E008EE3C1943E100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6719B-685B-4E72-A27D-7E1F0BBB6DF6}"/>
      </w:docPartPr>
      <w:docPartBody>
        <w:p w:rsidR="00000000" w:rsidRDefault="00F71AD2">
          <w:pPr>
            <w:pStyle w:val="883ECCB054814E008EE3C1943E100D39"/>
          </w:pPr>
          <w:r>
            <w:t>Agenda Topic</w:t>
          </w:r>
        </w:p>
      </w:docPartBody>
    </w:docPart>
    <w:docPart>
      <w:docPartPr>
        <w:name w:val="1B940FE1CD74406A80B583E512469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0CBE4-0F09-4B20-91C6-F8DDE62E6F8B}"/>
      </w:docPartPr>
      <w:docPartBody>
        <w:p w:rsidR="00000000" w:rsidRDefault="00F71AD2">
          <w:pPr>
            <w:pStyle w:val="1B940FE1CD74406A80B583E512469806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D2"/>
    <w:rsid w:val="00F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74546A61244782BCAFA0FFB014FFB0">
    <w:name w:val="9D74546A61244782BCAFA0FFB014FFB0"/>
  </w:style>
  <w:style w:type="paragraph" w:customStyle="1" w:styleId="536AB9781718470DBD64CFDF6921B4BA">
    <w:name w:val="536AB9781718470DBD64CFDF6921B4BA"/>
  </w:style>
  <w:style w:type="paragraph" w:customStyle="1" w:styleId="A09BC9631C6145038F1DF39ED440356A">
    <w:name w:val="A09BC9631C6145038F1DF39ED440356A"/>
  </w:style>
  <w:style w:type="paragraph" w:customStyle="1" w:styleId="7B4C3236C4C0495BB97EBC6AEFABB9C0">
    <w:name w:val="7B4C3236C4C0495BB97EBC6AEFABB9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B01635D3D94363A96A40BA53EFC7CA">
    <w:name w:val="73B01635D3D94363A96A40BA53EFC7CA"/>
  </w:style>
  <w:style w:type="paragraph" w:customStyle="1" w:styleId="08E70D96724840D7A6100069183DC9C6">
    <w:name w:val="08E70D96724840D7A6100069183DC9C6"/>
  </w:style>
  <w:style w:type="paragraph" w:customStyle="1" w:styleId="189513ADF7274026917C7362FA4B999E">
    <w:name w:val="189513ADF7274026917C7362FA4B999E"/>
  </w:style>
  <w:style w:type="paragraph" w:customStyle="1" w:styleId="883ECCB054814E008EE3C1943E100D39">
    <w:name w:val="883ECCB054814E008EE3C1943E100D39"/>
  </w:style>
  <w:style w:type="paragraph" w:customStyle="1" w:styleId="1334B1431274443AA37CDD081232BFD6">
    <w:name w:val="1334B1431274443AA37CDD081232BFD6"/>
  </w:style>
  <w:style w:type="paragraph" w:customStyle="1" w:styleId="C79316CD15E945AB8389B92576480267">
    <w:name w:val="C79316CD15E945AB8389B92576480267"/>
  </w:style>
  <w:style w:type="paragraph" w:customStyle="1" w:styleId="BE8E2F157CA84E5DBBC03CA3D9B855DD">
    <w:name w:val="BE8E2F157CA84E5DBBC03CA3D9B855DD"/>
  </w:style>
  <w:style w:type="paragraph" w:customStyle="1" w:styleId="1B940FE1CD74406A80B583E512469806">
    <w:name w:val="1B940FE1CD74406A80B583E512469806"/>
  </w:style>
  <w:style w:type="paragraph" w:customStyle="1" w:styleId="A16A93C74B124226BAE27821A78FB1F4">
    <w:name w:val="A16A93C74B124226BAE27821A78FB1F4"/>
  </w:style>
  <w:style w:type="paragraph" w:customStyle="1" w:styleId="23C21309777B47E889EA7550A01D25A8">
    <w:name w:val="23C21309777B47E889EA7550A01D25A8"/>
  </w:style>
  <w:style w:type="paragraph" w:customStyle="1" w:styleId="9DEE4617306C4127A44893EE98C3C883">
    <w:name w:val="9DEE4617306C4127A44893EE98C3C8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74546A61244782BCAFA0FFB014FFB0">
    <w:name w:val="9D74546A61244782BCAFA0FFB014FFB0"/>
  </w:style>
  <w:style w:type="paragraph" w:customStyle="1" w:styleId="536AB9781718470DBD64CFDF6921B4BA">
    <w:name w:val="536AB9781718470DBD64CFDF6921B4BA"/>
  </w:style>
  <w:style w:type="paragraph" w:customStyle="1" w:styleId="A09BC9631C6145038F1DF39ED440356A">
    <w:name w:val="A09BC9631C6145038F1DF39ED440356A"/>
  </w:style>
  <w:style w:type="paragraph" w:customStyle="1" w:styleId="7B4C3236C4C0495BB97EBC6AEFABB9C0">
    <w:name w:val="7B4C3236C4C0495BB97EBC6AEFABB9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B01635D3D94363A96A40BA53EFC7CA">
    <w:name w:val="73B01635D3D94363A96A40BA53EFC7CA"/>
  </w:style>
  <w:style w:type="paragraph" w:customStyle="1" w:styleId="08E70D96724840D7A6100069183DC9C6">
    <w:name w:val="08E70D96724840D7A6100069183DC9C6"/>
  </w:style>
  <w:style w:type="paragraph" w:customStyle="1" w:styleId="189513ADF7274026917C7362FA4B999E">
    <w:name w:val="189513ADF7274026917C7362FA4B999E"/>
  </w:style>
  <w:style w:type="paragraph" w:customStyle="1" w:styleId="883ECCB054814E008EE3C1943E100D39">
    <w:name w:val="883ECCB054814E008EE3C1943E100D39"/>
  </w:style>
  <w:style w:type="paragraph" w:customStyle="1" w:styleId="1334B1431274443AA37CDD081232BFD6">
    <w:name w:val="1334B1431274443AA37CDD081232BFD6"/>
  </w:style>
  <w:style w:type="paragraph" w:customStyle="1" w:styleId="C79316CD15E945AB8389B92576480267">
    <w:name w:val="C79316CD15E945AB8389B92576480267"/>
  </w:style>
  <w:style w:type="paragraph" w:customStyle="1" w:styleId="BE8E2F157CA84E5DBBC03CA3D9B855DD">
    <w:name w:val="BE8E2F157CA84E5DBBC03CA3D9B855DD"/>
  </w:style>
  <w:style w:type="paragraph" w:customStyle="1" w:styleId="1B940FE1CD74406A80B583E512469806">
    <w:name w:val="1B940FE1CD74406A80B583E512469806"/>
  </w:style>
  <w:style w:type="paragraph" w:customStyle="1" w:styleId="A16A93C74B124226BAE27821A78FB1F4">
    <w:name w:val="A16A93C74B124226BAE27821A78FB1F4"/>
  </w:style>
  <w:style w:type="paragraph" w:customStyle="1" w:styleId="23C21309777B47E889EA7550A01D25A8">
    <w:name w:val="23C21309777B47E889EA7550A01D25A8"/>
  </w:style>
  <w:style w:type="paragraph" w:customStyle="1" w:styleId="9DEE4617306C4127A44893EE98C3C883">
    <w:name w:val="9DEE4617306C4127A44893EE98C3C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2013-02-15T00:00:00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21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Juan</dc:creator>
  <cp:lastModifiedBy>Juan</cp:lastModifiedBy>
  <cp:revision>3</cp:revision>
  <cp:lastPrinted>2006-08-01T17:47:00Z</cp:lastPrinted>
  <dcterms:created xsi:type="dcterms:W3CDTF">2013-02-16T03:47:00Z</dcterms:created>
  <dcterms:modified xsi:type="dcterms:W3CDTF">2013-02-16T04:08:00Z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